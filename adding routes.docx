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decuadrcula4-nfasis1"/>
        <w:tblW w:w="0" w:type="auto"/>
        <w:tblLayout w:type="fixed"/>
        <w:tblLook w:val="04A0" w:firstRow="1" w:lastRow="0" w:firstColumn="1" w:lastColumn="0" w:noHBand="0" w:noVBand="1"/>
      </w:tblPr>
      <w:tblGrid>
        <w:gridCol w:w="3114"/>
        <w:gridCol w:w="1984"/>
        <w:gridCol w:w="3918"/>
      </w:tblGrid>
      <w:tr w:rsidR="00960824" w:rsidTr="00EC0C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F64F2F" w:rsidRPr="00EC0CCE" w:rsidRDefault="00F64F2F">
            <w:pPr>
              <w:rPr>
                <w:sz w:val="20"/>
              </w:rPr>
            </w:pPr>
            <w:r w:rsidRPr="00EC0CCE">
              <w:rPr>
                <w:sz w:val="20"/>
              </w:rPr>
              <w:t>URL</w:t>
            </w:r>
          </w:p>
        </w:tc>
        <w:tc>
          <w:tcPr>
            <w:tcW w:w="1984" w:type="dxa"/>
          </w:tcPr>
          <w:p w:rsidR="00F64F2F" w:rsidRPr="00EC0CCE" w:rsidRDefault="00F64F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EC0CCE">
              <w:rPr>
                <w:sz w:val="20"/>
              </w:rPr>
              <w:t>Method</w:t>
            </w:r>
          </w:p>
        </w:tc>
        <w:tc>
          <w:tcPr>
            <w:tcW w:w="3918" w:type="dxa"/>
          </w:tcPr>
          <w:p w:rsidR="00F64F2F" w:rsidRPr="00EC0CCE" w:rsidRDefault="00F64F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EC0CCE">
              <w:rPr>
                <w:sz w:val="20"/>
              </w:rPr>
              <w:t>Message</w:t>
            </w:r>
          </w:p>
        </w:tc>
      </w:tr>
      <w:tr w:rsidR="00960824" w:rsidRPr="00F64F2F" w:rsidTr="00EC0C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F64F2F" w:rsidRPr="00EC0CCE" w:rsidRDefault="00F64F2F">
            <w:pPr>
              <w:rPr>
                <w:sz w:val="20"/>
              </w:rPr>
            </w:pPr>
            <w:r w:rsidRPr="00EC0CCE">
              <w:rPr>
                <w:sz w:val="20"/>
              </w:rPr>
              <w:t>/</w:t>
            </w:r>
          </w:p>
          <w:p w:rsidR="00F64F2F" w:rsidRPr="00EC0CCE" w:rsidRDefault="00F64F2F">
            <w:pPr>
              <w:rPr>
                <w:sz w:val="20"/>
              </w:rPr>
            </w:pPr>
            <w:r w:rsidRPr="00EC0CCE">
              <w:rPr>
                <w:sz w:val="20"/>
              </w:rPr>
              <w:t>/restaurants</w:t>
            </w:r>
          </w:p>
        </w:tc>
        <w:tc>
          <w:tcPr>
            <w:tcW w:w="1984" w:type="dxa"/>
          </w:tcPr>
          <w:p w:rsidR="00F64F2F" w:rsidRPr="00EC0CCE" w:rsidRDefault="00F64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EC0CCE">
              <w:rPr>
                <w:sz w:val="20"/>
              </w:rPr>
              <w:t>showRestaurants()</w:t>
            </w:r>
          </w:p>
        </w:tc>
        <w:tc>
          <w:tcPr>
            <w:tcW w:w="3918" w:type="dxa"/>
          </w:tcPr>
          <w:p w:rsidR="00F64F2F" w:rsidRPr="00EC0CCE" w:rsidRDefault="00F64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n-US"/>
              </w:rPr>
            </w:pPr>
            <w:r w:rsidRPr="00EC0CCE">
              <w:rPr>
                <w:sz w:val="20"/>
                <w:lang w:val="en-US"/>
              </w:rPr>
              <w:t>“This page will show all my restaurants”</w:t>
            </w:r>
          </w:p>
        </w:tc>
      </w:tr>
      <w:tr w:rsidR="00960824" w:rsidRPr="00F64F2F" w:rsidTr="00EC0C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F64F2F" w:rsidRPr="00EC0CCE" w:rsidRDefault="00F64F2F">
            <w:pPr>
              <w:rPr>
                <w:sz w:val="20"/>
                <w:lang w:val="en-US"/>
              </w:rPr>
            </w:pPr>
            <w:r w:rsidRPr="00EC0CCE">
              <w:rPr>
                <w:sz w:val="20"/>
                <w:lang w:val="en-US"/>
              </w:rPr>
              <w:t>/restaurant/new</w:t>
            </w:r>
          </w:p>
        </w:tc>
        <w:tc>
          <w:tcPr>
            <w:tcW w:w="1984" w:type="dxa"/>
          </w:tcPr>
          <w:p w:rsidR="00F64F2F" w:rsidRPr="00EC0CCE" w:rsidRDefault="00F64F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US"/>
              </w:rPr>
            </w:pPr>
            <w:r w:rsidRPr="00EC0CCE">
              <w:rPr>
                <w:sz w:val="20"/>
                <w:lang w:val="en-US"/>
              </w:rPr>
              <w:t>newRestaurant()</w:t>
            </w:r>
          </w:p>
        </w:tc>
        <w:tc>
          <w:tcPr>
            <w:tcW w:w="3918" w:type="dxa"/>
          </w:tcPr>
          <w:p w:rsidR="00F64F2F" w:rsidRPr="00EC0CCE" w:rsidRDefault="00FA0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US"/>
              </w:rPr>
            </w:pPr>
            <w:r w:rsidRPr="00EC0CCE">
              <w:rPr>
                <w:sz w:val="20"/>
                <w:lang w:val="en-US"/>
              </w:rPr>
              <w:t>“this page will be for making a new restaurant”</w:t>
            </w:r>
          </w:p>
        </w:tc>
      </w:tr>
      <w:tr w:rsidR="00960824" w:rsidRPr="00F64F2F" w:rsidTr="00EC0C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F64F2F" w:rsidRPr="00EC0CCE" w:rsidRDefault="00FA0832" w:rsidP="00FA0832">
            <w:pPr>
              <w:rPr>
                <w:sz w:val="20"/>
                <w:lang w:val="en-US"/>
              </w:rPr>
            </w:pPr>
            <w:r w:rsidRPr="00EC0CCE">
              <w:rPr>
                <w:sz w:val="20"/>
                <w:lang w:val="en-US"/>
              </w:rPr>
              <w:t>/restaurant/restaurant_id/edit</w:t>
            </w:r>
          </w:p>
        </w:tc>
        <w:tc>
          <w:tcPr>
            <w:tcW w:w="1984" w:type="dxa"/>
          </w:tcPr>
          <w:p w:rsidR="00F64F2F" w:rsidRPr="00EC0CCE" w:rsidRDefault="00FA0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n-US"/>
              </w:rPr>
            </w:pPr>
            <w:r w:rsidRPr="00EC0CCE">
              <w:rPr>
                <w:sz w:val="20"/>
                <w:lang w:val="en-US"/>
              </w:rPr>
              <w:t>editRestaurant()</w:t>
            </w:r>
          </w:p>
        </w:tc>
        <w:tc>
          <w:tcPr>
            <w:tcW w:w="3918" w:type="dxa"/>
          </w:tcPr>
          <w:p w:rsidR="00F64F2F" w:rsidRPr="00EC0CCE" w:rsidRDefault="00FA0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n-US"/>
              </w:rPr>
            </w:pPr>
            <w:r w:rsidRPr="00EC0CCE">
              <w:rPr>
                <w:sz w:val="20"/>
                <w:lang w:val="en-US"/>
              </w:rPr>
              <w:t>“This page will be for editing restaurant %s” %restaurant_id</w:t>
            </w:r>
          </w:p>
        </w:tc>
      </w:tr>
      <w:tr w:rsidR="00960824" w:rsidRPr="00F64F2F" w:rsidTr="00EC0C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F64F2F" w:rsidRPr="00EC0CCE" w:rsidRDefault="00FA0832">
            <w:pPr>
              <w:rPr>
                <w:sz w:val="20"/>
                <w:lang w:val="en-US"/>
              </w:rPr>
            </w:pPr>
            <w:r w:rsidRPr="00EC0CCE">
              <w:rPr>
                <w:sz w:val="20"/>
                <w:lang w:val="en-US"/>
              </w:rPr>
              <w:t>/restaurant/restaurant_id/delete</w:t>
            </w:r>
          </w:p>
        </w:tc>
        <w:tc>
          <w:tcPr>
            <w:tcW w:w="1984" w:type="dxa"/>
          </w:tcPr>
          <w:p w:rsidR="00F64F2F" w:rsidRPr="00EC0CCE" w:rsidRDefault="00FA0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US"/>
              </w:rPr>
            </w:pPr>
            <w:r w:rsidRPr="00EC0CCE">
              <w:rPr>
                <w:sz w:val="20"/>
                <w:lang w:val="en-US"/>
              </w:rPr>
              <w:t>deleteRestaurant()</w:t>
            </w:r>
          </w:p>
        </w:tc>
        <w:tc>
          <w:tcPr>
            <w:tcW w:w="3918" w:type="dxa"/>
          </w:tcPr>
          <w:p w:rsidR="00F64F2F" w:rsidRPr="00EC0CCE" w:rsidRDefault="00FA0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US"/>
              </w:rPr>
            </w:pPr>
            <w:r w:rsidRPr="00EC0CCE">
              <w:rPr>
                <w:sz w:val="20"/>
                <w:lang w:val="en-US"/>
              </w:rPr>
              <w:t>“This page will be for deleting restaurant %s” %restaurant_id</w:t>
            </w:r>
          </w:p>
        </w:tc>
      </w:tr>
      <w:tr w:rsidR="00960824" w:rsidRPr="00F64F2F" w:rsidTr="00EC0C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F64F2F" w:rsidRPr="00EC0CCE" w:rsidRDefault="00FA0832">
            <w:pPr>
              <w:rPr>
                <w:sz w:val="20"/>
                <w:lang w:val="en-US"/>
              </w:rPr>
            </w:pPr>
            <w:r w:rsidRPr="00EC0CCE">
              <w:rPr>
                <w:sz w:val="20"/>
                <w:lang w:val="en-US"/>
              </w:rPr>
              <w:t>/restaurant/restaurant_id</w:t>
            </w:r>
          </w:p>
          <w:p w:rsidR="00FA0832" w:rsidRPr="00EC0CCE" w:rsidRDefault="00FA0832">
            <w:pPr>
              <w:rPr>
                <w:sz w:val="20"/>
                <w:lang w:val="en-US"/>
              </w:rPr>
            </w:pPr>
            <w:r w:rsidRPr="00EC0CCE">
              <w:rPr>
                <w:sz w:val="20"/>
                <w:lang w:val="en-US"/>
              </w:rPr>
              <w:t>/restaurant/restaurant_id/menu</w:t>
            </w:r>
          </w:p>
        </w:tc>
        <w:tc>
          <w:tcPr>
            <w:tcW w:w="1984" w:type="dxa"/>
          </w:tcPr>
          <w:p w:rsidR="00F64F2F" w:rsidRPr="00EC0CCE" w:rsidRDefault="00FA0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n-US"/>
              </w:rPr>
            </w:pPr>
            <w:r w:rsidRPr="00EC0CCE">
              <w:rPr>
                <w:sz w:val="20"/>
                <w:lang w:val="en-US"/>
              </w:rPr>
              <w:t>showMenu()</w:t>
            </w:r>
          </w:p>
        </w:tc>
        <w:tc>
          <w:tcPr>
            <w:tcW w:w="3918" w:type="dxa"/>
          </w:tcPr>
          <w:p w:rsidR="00F64F2F" w:rsidRPr="00EC0CCE" w:rsidRDefault="00FA0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n-US"/>
              </w:rPr>
            </w:pPr>
            <w:r w:rsidRPr="00EC0CCE">
              <w:rPr>
                <w:sz w:val="20"/>
                <w:lang w:val="en-US"/>
              </w:rPr>
              <w:t>“this page is the menu for restaurant %s” restaurant_id</w:t>
            </w:r>
          </w:p>
        </w:tc>
      </w:tr>
      <w:tr w:rsidR="00960824" w:rsidRPr="00F64F2F" w:rsidTr="00EC0C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F64F2F" w:rsidRPr="00EC0CCE" w:rsidRDefault="00960824">
            <w:pPr>
              <w:rPr>
                <w:sz w:val="20"/>
                <w:lang w:val="en-US"/>
              </w:rPr>
            </w:pPr>
            <w:r w:rsidRPr="00EC0CCE">
              <w:rPr>
                <w:sz w:val="20"/>
                <w:lang w:val="en-US"/>
              </w:rPr>
              <w:t>/restaurant/restaurant_id/menu/new</w:t>
            </w:r>
          </w:p>
        </w:tc>
        <w:tc>
          <w:tcPr>
            <w:tcW w:w="1984" w:type="dxa"/>
          </w:tcPr>
          <w:p w:rsidR="00F64F2F" w:rsidRPr="00EC0CCE" w:rsidRDefault="00960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US"/>
              </w:rPr>
            </w:pPr>
            <w:r w:rsidRPr="00EC0CCE">
              <w:rPr>
                <w:sz w:val="20"/>
                <w:lang w:val="en-US"/>
              </w:rPr>
              <w:t>newMenuItem()</w:t>
            </w:r>
          </w:p>
        </w:tc>
        <w:tc>
          <w:tcPr>
            <w:tcW w:w="3918" w:type="dxa"/>
          </w:tcPr>
          <w:p w:rsidR="00F64F2F" w:rsidRPr="00EC0CCE" w:rsidRDefault="00960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US"/>
              </w:rPr>
            </w:pPr>
            <w:r w:rsidRPr="00EC0CCE">
              <w:rPr>
                <w:sz w:val="20"/>
                <w:lang w:val="en-US"/>
              </w:rPr>
              <w:t>“this page is for making a new menu item for restaurant %s” restaurant_id</w:t>
            </w:r>
          </w:p>
        </w:tc>
      </w:tr>
      <w:tr w:rsidR="00960824" w:rsidRPr="00F64F2F" w:rsidTr="00EC0C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F64F2F" w:rsidRPr="00EC0CCE" w:rsidRDefault="00960824">
            <w:pPr>
              <w:rPr>
                <w:sz w:val="20"/>
                <w:lang w:val="en-US"/>
              </w:rPr>
            </w:pPr>
            <w:r w:rsidRPr="00EC0CCE">
              <w:rPr>
                <w:sz w:val="20"/>
                <w:lang w:val="en-US"/>
              </w:rPr>
              <w:t>/restaurant/restaurant_id/menu/menu_id/edit</w:t>
            </w:r>
          </w:p>
        </w:tc>
        <w:tc>
          <w:tcPr>
            <w:tcW w:w="1984" w:type="dxa"/>
          </w:tcPr>
          <w:p w:rsidR="00F64F2F" w:rsidRPr="00EC0CCE" w:rsidRDefault="009608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n-US"/>
              </w:rPr>
            </w:pPr>
            <w:r w:rsidRPr="00EC0CCE">
              <w:rPr>
                <w:sz w:val="20"/>
                <w:lang w:val="en-US"/>
              </w:rPr>
              <w:t>editMenuItem()</w:t>
            </w:r>
          </w:p>
        </w:tc>
        <w:tc>
          <w:tcPr>
            <w:tcW w:w="3918" w:type="dxa"/>
          </w:tcPr>
          <w:p w:rsidR="00F64F2F" w:rsidRPr="00EC0CCE" w:rsidRDefault="009608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n-US"/>
              </w:rPr>
            </w:pPr>
            <w:r w:rsidRPr="00EC0CCE">
              <w:rPr>
                <w:sz w:val="20"/>
                <w:lang w:val="en-US"/>
              </w:rPr>
              <w:t>“this page is for editing menu item %s” menu_id</w:t>
            </w:r>
          </w:p>
        </w:tc>
      </w:tr>
      <w:tr w:rsidR="00960824" w:rsidRPr="00F64F2F" w:rsidTr="00EC0C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F64F2F" w:rsidRPr="00EC0CCE" w:rsidRDefault="00960824">
            <w:pPr>
              <w:rPr>
                <w:sz w:val="20"/>
                <w:lang w:val="en-US"/>
              </w:rPr>
            </w:pPr>
            <w:r w:rsidRPr="00EC0CCE">
              <w:rPr>
                <w:sz w:val="20"/>
                <w:lang w:val="en-US"/>
              </w:rPr>
              <w:t>/restaurant/restaurant_id/menu/menu_id/delete</w:t>
            </w:r>
          </w:p>
        </w:tc>
        <w:tc>
          <w:tcPr>
            <w:tcW w:w="1984" w:type="dxa"/>
          </w:tcPr>
          <w:p w:rsidR="00F64F2F" w:rsidRPr="00EC0CCE" w:rsidRDefault="00960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US"/>
              </w:rPr>
            </w:pPr>
            <w:r w:rsidRPr="00EC0CCE">
              <w:rPr>
                <w:sz w:val="20"/>
                <w:lang w:val="en-US"/>
              </w:rPr>
              <w:t>deleteMenuItem()</w:t>
            </w:r>
          </w:p>
        </w:tc>
        <w:tc>
          <w:tcPr>
            <w:tcW w:w="3918" w:type="dxa"/>
          </w:tcPr>
          <w:p w:rsidR="00F64F2F" w:rsidRPr="00EC0CCE" w:rsidRDefault="00960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US"/>
              </w:rPr>
            </w:pPr>
            <w:r w:rsidRPr="00EC0CCE">
              <w:rPr>
                <w:sz w:val="20"/>
                <w:lang w:val="en-US"/>
              </w:rPr>
              <w:t>“this page is for deleting menu item %s” menu_id</w:t>
            </w:r>
          </w:p>
        </w:tc>
      </w:tr>
    </w:tbl>
    <w:p w:rsidR="00DA3367" w:rsidRPr="00F64F2F" w:rsidRDefault="00DA3367">
      <w:pPr>
        <w:rPr>
          <w:lang w:val="en-US"/>
        </w:rPr>
      </w:pPr>
      <w:bookmarkStart w:id="0" w:name="_GoBack"/>
      <w:bookmarkEnd w:id="0"/>
    </w:p>
    <w:sectPr w:rsidR="00DA3367" w:rsidRPr="00F64F2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F2F"/>
    <w:rsid w:val="00960824"/>
    <w:rsid w:val="00DA3367"/>
    <w:rsid w:val="00EC0CCE"/>
    <w:rsid w:val="00F64F2F"/>
    <w:rsid w:val="00FA0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E86161B-E035-4DEE-89BD-531372A29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Puesto">
    <w:name w:val="Title"/>
    <w:basedOn w:val="Normal"/>
    <w:next w:val="Normal"/>
    <w:link w:val="PuestoC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nfasissutil">
    <w:name w:val="Subtle Emphasis"/>
    <w:basedOn w:val="Fuentedeprrafopredeter"/>
    <w:uiPriority w:val="19"/>
    <w:qFormat/>
    <w:rPr>
      <w:i/>
      <w:iCs/>
      <w:color w:val="808080" w:themeColor="text1" w:themeTint="7F"/>
    </w:rPr>
  </w:style>
  <w:style w:type="character" w:styleId="nfasis">
    <w:name w:val="Emphasis"/>
    <w:basedOn w:val="Fuentedeprrafopredeter"/>
    <w:uiPriority w:val="20"/>
    <w:qFormat/>
    <w:rPr>
      <w:i/>
      <w:iCs/>
    </w:rPr>
  </w:style>
  <w:style w:type="character" w:styleId="nfasisintenso">
    <w:name w:val="Intense Emphasis"/>
    <w:basedOn w:val="Fuentedeprrafopredeter"/>
    <w:uiPriority w:val="21"/>
    <w:qFormat/>
    <w:rPr>
      <w:b/>
      <w:bCs/>
      <w:i/>
      <w:iCs/>
      <w:color w:val="4F81BD" w:themeColor="accent1"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paragraph" w:styleId="Cita">
    <w:name w:val="Quote"/>
    <w:basedOn w:val="Normal"/>
    <w:next w:val="Normal"/>
    <w:link w:val="CitaCar"/>
    <w:uiPriority w:val="29"/>
    <w:qFormat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Pr>
      <w:b/>
      <w:bCs/>
      <w:smallCaps/>
      <w:spacing w:val="5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unhideWhenUsed/>
    <w:rPr>
      <w:color w:val="800080" w:themeColor="followedHyperlink"/>
      <w:u w:val="single"/>
    </w:rPr>
  </w:style>
  <w:style w:type="table" w:styleId="Tablaconcuadrcula">
    <w:name w:val="Table Grid"/>
    <w:basedOn w:val="Tablanormal"/>
    <w:uiPriority w:val="59"/>
    <w:rsid w:val="00F64F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decuadrcula4-nfasis1">
    <w:name w:val="Grid Table 4 Accent 1"/>
    <w:basedOn w:val="Tablanormal"/>
    <w:uiPriority w:val="49"/>
    <w:rsid w:val="00EC0C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3082\Word%202010%20look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Word 2010 look.dotx</Template>
  <TotalTime>114</TotalTime>
  <Pages>1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Alvarez Pinto</dc:creator>
  <cp:keywords/>
  <dc:description/>
  <cp:lastModifiedBy>Sergio Alvarez Pinto</cp:lastModifiedBy>
  <cp:revision>2</cp:revision>
  <dcterms:created xsi:type="dcterms:W3CDTF">2017-10-24T23:47:00Z</dcterms:created>
  <dcterms:modified xsi:type="dcterms:W3CDTF">2017-10-25T01:41:00Z</dcterms:modified>
</cp:coreProperties>
</file>